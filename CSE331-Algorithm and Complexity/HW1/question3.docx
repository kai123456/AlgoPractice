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EFB8FA" w14:textId="77777777" w:rsidR="004158B9" w:rsidRDefault="00BC2EAC" w:rsidP="000F4AA0">
      <w:pPr>
        <w:pStyle w:val="Title"/>
        <w:pBdr>
          <w:bottom w:val="single" w:sz="6" w:space="4" w:color="auto"/>
        </w:pBdr>
        <w:jc w:val="center"/>
      </w:pPr>
      <w:r>
        <w:t>Homework 1</w:t>
      </w:r>
      <w:r w:rsidR="00E516B5">
        <w:t>: Q3</w:t>
      </w:r>
    </w:p>
    <w:p w14:paraId="6298036B" w14:textId="77777777" w:rsidR="000F4AA0" w:rsidRDefault="000F4AA0" w:rsidP="000F4AA0"/>
    <w:p w14:paraId="7CC80D57" w14:textId="77777777" w:rsidR="000F4AA0" w:rsidRDefault="000F4AA0" w:rsidP="000F4AA0">
      <w:pPr>
        <w:pBdr>
          <w:bottom w:val="single" w:sz="6" w:space="7" w:color="auto"/>
        </w:pBdr>
        <w:jc w:val="center"/>
      </w:pPr>
      <w:r w:rsidRPr="000F4AA0">
        <w:rPr>
          <w:b/>
        </w:rPr>
        <w:t>Name:</w:t>
      </w:r>
      <w:r>
        <w:rPr>
          <w:b/>
        </w:rPr>
        <w:t xml:space="preserve"> </w:t>
      </w:r>
      <w:r>
        <w:t>FirstName LastName, ubitname</w:t>
      </w:r>
    </w:p>
    <w:p w14:paraId="21B4AAE8" w14:textId="77777777" w:rsidR="000F4AA0" w:rsidRPr="000F4AA0" w:rsidRDefault="000F4AA0" w:rsidP="000F4AA0">
      <w:pPr>
        <w:jc w:val="center"/>
      </w:pPr>
    </w:p>
    <w:p w14:paraId="2B0D5A21" w14:textId="77777777" w:rsidR="000F4AA0" w:rsidRPr="000F4AA0" w:rsidRDefault="000F4AA0" w:rsidP="000F4AA0"/>
    <w:p w14:paraId="3A476148" w14:textId="77777777" w:rsidR="000F4AA0" w:rsidRDefault="000F4AA0" w:rsidP="000F4AA0">
      <w:pPr>
        <w:jc w:val="center"/>
        <w:rPr>
          <w:i/>
        </w:rPr>
      </w:pPr>
      <w:r>
        <w:rPr>
          <w:i/>
        </w:rPr>
        <w:t xml:space="preserve">Don’t forget to input your list of collaborators and sources on </w:t>
      </w:r>
      <w:r>
        <w:rPr>
          <w:b/>
          <w:i/>
        </w:rPr>
        <w:t>AutoLab</w:t>
      </w:r>
      <w:r>
        <w:rPr>
          <w:i/>
        </w:rPr>
        <w:t>.</w:t>
      </w:r>
    </w:p>
    <w:p w14:paraId="5F6BD0F6" w14:textId="77777777" w:rsidR="000F4AA0" w:rsidRDefault="000F4AA0" w:rsidP="000F4AA0">
      <w:pPr>
        <w:jc w:val="center"/>
        <w:rPr>
          <w:b/>
        </w:rPr>
      </w:pPr>
      <w:r>
        <w:rPr>
          <w:b/>
        </w:rPr>
        <w:t>Please submit this file as a PDF.</w:t>
      </w:r>
    </w:p>
    <w:p w14:paraId="463C43FC" w14:textId="77777777" w:rsidR="000F4AA0" w:rsidRDefault="000F4AA0" w:rsidP="000F4AA0">
      <w:pPr>
        <w:rPr>
          <w:b/>
        </w:rPr>
      </w:pPr>
    </w:p>
    <w:p w14:paraId="1108F37D" w14:textId="77777777" w:rsidR="00BC2EAC" w:rsidRPr="00BC2EAC" w:rsidRDefault="00BC2EAC" w:rsidP="00BC2EAC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t>Proof Idea</w:t>
      </w:r>
    </w:p>
    <w:p w14:paraId="1F71CD31" w14:textId="77777777" w:rsidR="00BC2EAC" w:rsidRDefault="00BC2EAC" w:rsidP="00BC2EAC"/>
    <w:p w14:paraId="6BD98EEA" w14:textId="77777777" w:rsidR="00BC2EAC" w:rsidRDefault="00BC2EAC" w:rsidP="00BC2EAC">
      <w:r>
        <w:t>Begin Proof Idea.</w:t>
      </w:r>
    </w:p>
    <w:p w14:paraId="144C971B" w14:textId="77777777" w:rsidR="00BC2EAC" w:rsidRPr="00BC2EAC" w:rsidRDefault="00BC2EAC" w:rsidP="00BC2EAC"/>
    <w:p w14:paraId="594D9018" w14:textId="77777777" w:rsidR="00F61B4A" w:rsidRPr="00BC2EAC" w:rsidRDefault="00F61B4A" w:rsidP="00BC2EAC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t>Proof Details</w:t>
      </w:r>
    </w:p>
    <w:p w14:paraId="0F9DC5C8" w14:textId="77777777" w:rsidR="00BC2EAC" w:rsidRDefault="00BC2EAC" w:rsidP="00BC2EAC">
      <w:pPr>
        <w:rPr>
          <w:b/>
        </w:rPr>
      </w:pPr>
    </w:p>
    <w:p w14:paraId="32B95410" w14:textId="77777777" w:rsidR="00BC2EAC" w:rsidRPr="00BC2EAC" w:rsidRDefault="00BC2EAC" w:rsidP="00BC2EAC">
      <w:r>
        <w:t>Begin Proof Details</w:t>
      </w:r>
      <w:bookmarkStart w:id="0" w:name="_GoBack"/>
      <w:bookmarkEnd w:id="0"/>
    </w:p>
    <w:sectPr w:rsidR="00BC2EAC" w:rsidRPr="00BC2EAC" w:rsidSect="000F4AA0">
      <w:headerReference w:type="default" r:id="rId7"/>
      <w:footerReference w:type="even" r:id="rId8"/>
      <w:footerReference w:type="default" r:id="rId9"/>
      <w:pgSz w:w="12240" w:h="15840"/>
      <w:pgMar w:top="999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D9C662" w14:textId="77777777" w:rsidR="00353FCB" w:rsidRDefault="00353FCB" w:rsidP="00AA0BBA">
      <w:r>
        <w:separator/>
      </w:r>
    </w:p>
  </w:endnote>
  <w:endnote w:type="continuationSeparator" w:id="0">
    <w:p w14:paraId="3E844369" w14:textId="77777777" w:rsidR="00353FCB" w:rsidRDefault="00353FCB" w:rsidP="00AA0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7F3FCD" w14:textId="77777777" w:rsidR="001A04D5" w:rsidRDefault="001A04D5" w:rsidP="00C9356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BF80A1" w14:textId="77777777" w:rsidR="00AA0BBA" w:rsidRDefault="00AA0BBA" w:rsidP="001A04D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1EDEB" w14:textId="77777777" w:rsidR="001A04D5" w:rsidRDefault="001A04D5" w:rsidP="00C9356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53FCB">
      <w:rPr>
        <w:rStyle w:val="PageNumber"/>
        <w:noProof/>
      </w:rPr>
      <w:t>1</w:t>
    </w:r>
    <w:r>
      <w:rPr>
        <w:rStyle w:val="PageNumber"/>
      </w:rPr>
      <w:fldChar w:fldCharType="end"/>
    </w:r>
  </w:p>
  <w:p w14:paraId="5F1128B6" w14:textId="77777777" w:rsidR="00AA0BBA" w:rsidRDefault="00AA0BBA" w:rsidP="001A04D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B14BD1" w14:textId="77777777" w:rsidR="00353FCB" w:rsidRDefault="00353FCB" w:rsidP="00AA0BBA">
      <w:r>
        <w:separator/>
      </w:r>
    </w:p>
  </w:footnote>
  <w:footnote w:type="continuationSeparator" w:id="0">
    <w:p w14:paraId="54200CF1" w14:textId="77777777" w:rsidR="00353FCB" w:rsidRDefault="00353FCB" w:rsidP="00AA0B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CF4A4" w14:textId="77777777" w:rsidR="00AA0BBA" w:rsidRDefault="00AA0BBA">
    <w:pPr>
      <w:pStyle w:val="Header"/>
      <w:pBdr>
        <w:bottom w:val="single" w:sz="6" w:space="1" w:color="auto"/>
      </w:pBdr>
    </w:pPr>
    <w:r>
      <w:t>CSE 331</w:t>
    </w:r>
    <w:r>
      <w:ptab w:relativeTo="margin" w:alignment="center" w:leader="none"/>
    </w:r>
    <w:r>
      <w:ptab w:relativeTo="margin" w:alignment="right" w:leader="none"/>
    </w:r>
    <w:r w:rsidR="001A04D5">
      <w:t>Fall 2017</w:t>
    </w:r>
  </w:p>
  <w:p w14:paraId="5BB22559" w14:textId="77777777" w:rsidR="00753066" w:rsidRDefault="0075306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F57F0"/>
    <w:multiLevelType w:val="hybridMultilevel"/>
    <w:tmpl w:val="7472CE8E"/>
    <w:lvl w:ilvl="0" w:tplc="5BBC999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/>
        <w:i w:val="0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E4AFE"/>
    <w:multiLevelType w:val="hybridMultilevel"/>
    <w:tmpl w:val="4D842BA4"/>
    <w:lvl w:ilvl="0" w:tplc="5BBC999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/>
        <w:i w:val="0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EAC"/>
    <w:rsid w:val="000F4AA0"/>
    <w:rsid w:val="001A04D5"/>
    <w:rsid w:val="00353FCB"/>
    <w:rsid w:val="004158B9"/>
    <w:rsid w:val="00472179"/>
    <w:rsid w:val="005D2D18"/>
    <w:rsid w:val="00753066"/>
    <w:rsid w:val="008F424A"/>
    <w:rsid w:val="009F1F70"/>
    <w:rsid w:val="00AA0BBA"/>
    <w:rsid w:val="00B251CF"/>
    <w:rsid w:val="00BC2EAC"/>
    <w:rsid w:val="00DC00AB"/>
    <w:rsid w:val="00E516B5"/>
    <w:rsid w:val="00F6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AB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A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B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BBA"/>
  </w:style>
  <w:style w:type="paragraph" w:styleId="Footer">
    <w:name w:val="footer"/>
    <w:basedOn w:val="Normal"/>
    <w:link w:val="FooterChar"/>
    <w:uiPriority w:val="99"/>
    <w:unhideWhenUsed/>
    <w:rsid w:val="00AA0B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BBA"/>
  </w:style>
  <w:style w:type="character" w:styleId="PageNumber">
    <w:name w:val="page number"/>
    <w:basedOn w:val="DefaultParagraphFont"/>
    <w:uiPriority w:val="99"/>
    <w:semiHidden/>
    <w:unhideWhenUsed/>
    <w:rsid w:val="001A04D5"/>
  </w:style>
  <w:style w:type="paragraph" w:styleId="Title">
    <w:name w:val="Title"/>
    <w:basedOn w:val="Normal"/>
    <w:next w:val="Normal"/>
    <w:link w:val="TitleChar"/>
    <w:uiPriority w:val="10"/>
    <w:qFormat/>
    <w:rsid w:val="000F4A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4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1B4A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B251CF"/>
    <w:pPr>
      <w:spacing w:before="240" w:after="240" w:line="360" w:lineRule="auto"/>
      <w:ind w:left="720"/>
    </w:pPr>
    <w:rPr>
      <w:rFonts w:ascii="Andale Mono" w:hAnsi="Andale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nandbalakrishnan/Workspace/courses/cse331-F17/templates/base/word/question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question3.dotx</Template>
  <TotalTime>1</TotalTime>
  <Pages>1</Pages>
  <Words>33</Words>
  <Characters>194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Algorithm Idea</vt:lpstr>
    </vt:vector>
  </TitlesOfParts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Balakrishnan</dc:creator>
  <cp:keywords/>
  <dc:description/>
  <cp:lastModifiedBy>Anand Balakrishnan</cp:lastModifiedBy>
  <cp:revision>1</cp:revision>
  <dcterms:created xsi:type="dcterms:W3CDTF">2017-08-22T21:56:00Z</dcterms:created>
  <dcterms:modified xsi:type="dcterms:W3CDTF">2017-08-22T21:58:00Z</dcterms:modified>
</cp:coreProperties>
</file>