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B661C" w14:textId="77777777" w:rsidR="004158B9" w:rsidRDefault="00821305" w:rsidP="000F4AA0">
      <w:pPr>
        <w:pStyle w:val="Title"/>
        <w:pBdr>
          <w:bottom w:val="single" w:sz="6" w:space="4" w:color="auto"/>
        </w:pBdr>
        <w:jc w:val="center"/>
      </w:pPr>
      <w:r>
        <w:t>Homework 1</w:t>
      </w:r>
      <w:r w:rsidR="000F4AA0">
        <w:t>: Q2</w:t>
      </w:r>
    </w:p>
    <w:p w14:paraId="76892F23" w14:textId="77777777" w:rsidR="000F4AA0" w:rsidRDefault="000F4AA0" w:rsidP="000F4AA0"/>
    <w:p w14:paraId="07E2525F" w14:textId="0CF32402" w:rsidR="000F4AA0" w:rsidRDefault="000F4AA0" w:rsidP="000F4AA0">
      <w:pPr>
        <w:pBdr>
          <w:bottom w:val="single" w:sz="6" w:space="7" w:color="auto"/>
        </w:pBdr>
        <w:jc w:val="center"/>
        <w:rPr>
          <w:rFonts w:hint="eastAsia"/>
          <w:lang w:eastAsia="zh-CN"/>
        </w:rPr>
      </w:pPr>
      <w:r w:rsidRPr="000F4AA0">
        <w:rPr>
          <w:b/>
        </w:rPr>
        <w:t>Name:</w:t>
      </w:r>
      <w:r>
        <w:rPr>
          <w:b/>
        </w:rPr>
        <w:t xml:space="preserve"> </w:t>
      </w:r>
      <w:r w:rsidR="00035E02">
        <w:rPr>
          <w:rFonts w:hint="eastAsia"/>
          <w:b/>
        </w:rPr>
        <w:t>xinkai</w:t>
      </w:r>
      <w:r w:rsidRPr="00511BC2">
        <w:rPr>
          <w:b/>
        </w:rPr>
        <w:t xml:space="preserve"> </w:t>
      </w:r>
      <w:r w:rsidR="00035E02" w:rsidRPr="00511BC2">
        <w:rPr>
          <w:rFonts w:hint="eastAsia"/>
          <w:b/>
        </w:rPr>
        <w:t>Lin</w:t>
      </w:r>
      <w:r w:rsidRPr="00511BC2">
        <w:rPr>
          <w:b/>
        </w:rPr>
        <w:t xml:space="preserve">, </w:t>
      </w:r>
      <w:r w:rsidR="00035E02" w:rsidRPr="00511BC2">
        <w:rPr>
          <w:rFonts w:hint="eastAsia"/>
          <w:b/>
        </w:rPr>
        <w:t>xinkaili</w:t>
      </w:r>
    </w:p>
    <w:p w14:paraId="107EB558" w14:textId="77777777" w:rsidR="000F4AA0" w:rsidRPr="000F4AA0" w:rsidRDefault="000F4AA0" w:rsidP="000F4AA0">
      <w:pPr>
        <w:jc w:val="center"/>
      </w:pPr>
    </w:p>
    <w:p w14:paraId="67FFB899" w14:textId="77777777" w:rsidR="000F4AA0" w:rsidRPr="000F4AA0" w:rsidRDefault="000F4AA0" w:rsidP="000F4AA0"/>
    <w:p w14:paraId="5859B84C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050018F9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6FCAC85E" w14:textId="77777777" w:rsidR="000F4AA0" w:rsidRDefault="000F4AA0" w:rsidP="000F4AA0">
      <w:pPr>
        <w:rPr>
          <w:rFonts w:hint="eastAsia"/>
          <w:b/>
          <w:lang w:eastAsia="zh-CN"/>
        </w:rPr>
      </w:pPr>
    </w:p>
    <w:p w14:paraId="003A7A40" w14:textId="7D840DED" w:rsidR="00F61B4A" w:rsidRPr="00F61B4A" w:rsidRDefault="00F61B4A" w:rsidP="00F410E6">
      <w:pPr>
        <w:pStyle w:val="ListParagraph"/>
        <w:rPr>
          <w:b/>
        </w:rPr>
      </w:pPr>
    </w:p>
    <w:p w14:paraId="5E70A02C" w14:textId="4B65448C" w:rsidR="00F61B4A" w:rsidRPr="00231EF7" w:rsidRDefault="00F410E6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Idea</w:t>
      </w:r>
    </w:p>
    <w:p w14:paraId="2D2EEEA4" w14:textId="77777777" w:rsidR="00231EF7" w:rsidRPr="00231EF7" w:rsidRDefault="00231EF7" w:rsidP="00231EF7"/>
    <w:p w14:paraId="3974AC27" w14:textId="47B2769E" w:rsidR="00231EF7" w:rsidRPr="008764BE" w:rsidRDefault="00231EF7" w:rsidP="00231EF7">
      <w:pPr>
        <w:rPr>
          <w:rFonts w:hint="eastAsia"/>
          <w:vertAlign w:val="superscript"/>
          <w:lang w:eastAsia="zh-CN"/>
        </w:rPr>
      </w:pPr>
      <w:r>
        <w:t>Begin Proof Idea</w:t>
      </w:r>
      <w:r w:rsidR="00ED570F">
        <w:rPr>
          <w:rFonts w:hint="eastAsia"/>
          <w:lang w:eastAsia="zh-CN"/>
        </w:rPr>
        <w:t xml:space="preserve">: </w:t>
      </w:r>
      <w:r w:rsidR="008764BE">
        <w:rPr>
          <w:rFonts w:hint="eastAsia"/>
          <w:lang w:eastAsia="zh-CN"/>
        </w:rPr>
        <w:t>we will prove this by showing that change any of the schedule from A and B will change the winning rate. I</w:t>
      </w:r>
      <w:r w:rsidR="008764BE">
        <w:rPr>
          <w:lang w:eastAsia="zh-CN"/>
        </w:rPr>
        <w:t>’</w:t>
      </w:r>
      <w:r w:rsidR="008764BE">
        <w:rPr>
          <w:rFonts w:hint="eastAsia"/>
          <w:lang w:eastAsia="zh-CN"/>
        </w:rPr>
        <w:t xml:space="preserve">m going to use the same example from the walk-through video. We set n = 2, so that now we have A, B </w:t>
      </w:r>
      <w:r w:rsidR="00162B92">
        <w:rPr>
          <w:rFonts w:hint="eastAsia"/>
          <w:lang w:eastAsia="zh-CN"/>
        </w:rPr>
        <w:t xml:space="preserve">both released TV shows </w:t>
      </w:r>
      <w:r w:rsidR="008764BE">
        <w:rPr>
          <w:rFonts w:hint="eastAsia"/>
          <w:lang w:eastAsia="zh-CN"/>
        </w:rPr>
        <w:t>and form a (n!)</w:t>
      </w:r>
      <w:r w:rsidR="008764BE">
        <w:rPr>
          <w:rFonts w:hint="eastAsia"/>
          <w:vertAlign w:val="superscript"/>
          <w:lang w:eastAsia="zh-CN"/>
        </w:rPr>
        <w:t xml:space="preserve">2 </w:t>
      </w:r>
      <w:r w:rsidR="008764BE">
        <w:rPr>
          <w:rFonts w:hint="eastAsia"/>
          <w:lang w:eastAsia="zh-CN"/>
        </w:rPr>
        <w:t xml:space="preserve">possible pair which in </w:t>
      </w:r>
      <w:r w:rsidR="008764BE">
        <w:rPr>
          <w:lang w:eastAsia="zh-CN"/>
        </w:rPr>
        <w:t>here</w:t>
      </w:r>
      <w:r w:rsidR="008764BE">
        <w:rPr>
          <w:rFonts w:hint="eastAsia"/>
          <w:lang w:eastAsia="zh-CN"/>
        </w:rPr>
        <w:t xml:space="preserve"> is 4. However</w:t>
      </w:r>
      <w:r w:rsidR="008764BE">
        <w:rPr>
          <w:lang w:eastAsia="zh-CN"/>
        </w:rPr>
        <w:t>,</w:t>
      </w:r>
      <w:r w:rsidR="008764BE">
        <w:rPr>
          <w:rFonts w:hint="eastAsia"/>
          <w:lang w:eastAsia="zh-CN"/>
        </w:rPr>
        <w:t xml:space="preserve"> this time I</w:t>
      </w:r>
      <w:r w:rsidR="008764BE">
        <w:rPr>
          <w:lang w:eastAsia="zh-CN"/>
        </w:rPr>
        <w:t>’</w:t>
      </w:r>
      <w:r w:rsidR="008764BE">
        <w:rPr>
          <w:rFonts w:hint="eastAsia"/>
          <w:lang w:eastAsia="zh-CN"/>
        </w:rPr>
        <w:t>m going to set</w:t>
      </w:r>
      <w:r w:rsidR="00FA14A7">
        <w:rPr>
          <w:rFonts w:hint="eastAsia"/>
          <w:lang w:eastAsia="zh-CN"/>
        </w:rPr>
        <w:t xml:space="preserve"> the success rate of</w:t>
      </w:r>
      <w:r w:rsidR="008764BE">
        <w:rPr>
          <w:rFonts w:hint="eastAsia"/>
          <w:lang w:eastAsia="zh-CN"/>
        </w:rPr>
        <w:t xml:space="preserve"> </w:t>
      </w:r>
      <w:r w:rsidR="00FA14A7">
        <w:rPr>
          <w:rFonts w:hint="eastAsia"/>
          <w:lang w:eastAsia="zh-CN"/>
        </w:rPr>
        <w:t xml:space="preserve">Friends(a1) to be 100, </w:t>
      </w:r>
      <w:r w:rsidR="00592AD5">
        <w:rPr>
          <w:rFonts w:hint="eastAsia"/>
          <w:lang w:eastAsia="zh-CN"/>
        </w:rPr>
        <w:t>and Game of Thrones(a2) to be 96</w:t>
      </w:r>
      <w:r w:rsidR="00FA14A7">
        <w:rPr>
          <w:rFonts w:hint="eastAsia"/>
          <w:lang w:eastAsia="zh-CN"/>
        </w:rPr>
        <w:t xml:space="preserve">. </w:t>
      </w:r>
      <w:r w:rsidR="00FA14A7">
        <w:rPr>
          <w:lang w:eastAsia="zh-CN"/>
        </w:rPr>
        <w:t>F</w:t>
      </w:r>
      <w:r w:rsidR="00FA14A7">
        <w:rPr>
          <w:rFonts w:hint="eastAsia"/>
          <w:lang w:eastAsia="zh-CN"/>
        </w:rPr>
        <w:t>or the B, House of Cards(b1) as 96, and The Office(b2) as 98. Then I</w:t>
      </w:r>
      <w:r w:rsidR="00FA14A7">
        <w:rPr>
          <w:lang w:eastAsia="zh-CN"/>
        </w:rPr>
        <w:t>’</w:t>
      </w:r>
      <w:r w:rsidR="00FA14A7">
        <w:rPr>
          <w:rFonts w:hint="eastAsia"/>
          <w:lang w:eastAsia="zh-CN"/>
        </w:rPr>
        <w:t xml:space="preserve">m going to pair them up, and showing that by changing the schedule </w:t>
      </w:r>
      <w:r w:rsidR="002F2950">
        <w:rPr>
          <w:rFonts w:hint="eastAsia"/>
          <w:lang w:eastAsia="zh-CN"/>
        </w:rPr>
        <w:t xml:space="preserve">will </w:t>
      </w:r>
      <w:r w:rsidR="002F2950">
        <w:rPr>
          <w:lang w:eastAsia="zh-CN"/>
        </w:rPr>
        <w:t>affect</w:t>
      </w:r>
      <w:r w:rsidR="002F2950">
        <w:rPr>
          <w:rFonts w:hint="eastAsia"/>
          <w:lang w:eastAsia="zh-CN"/>
        </w:rPr>
        <w:t xml:space="preserve"> the winning rate which prove to be unstable.</w:t>
      </w:r>
    </w:p>
    <w:p w14:paraId="21BD974C" w14:textId="77777777" w:rsidR="00F61B4A" w:rsidRPr="00231EF7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47B318BD" w14:textId="77777777" w:rsidR="00231EF7" w:rsidRPr="00231EF7" w:rsidRDefault="00231EF7" w:rsidP="00231EF7"/>
    <w:p w14:paraId="3629C882" w14:textId="04DF9EB4" w:rsidR="00231EF7" w:rsidRPr="00162B92" w:rsidRDefault="00231EF7" w:rsidP="00231EF7">
      <w:pPr>
        <w:rPr>
          <w:rFonts w:hint="eastAsia"/>
          <w:lang w:eastAsia="zh-CN"/>
        </w:rPr>
      </w:pPr>
      <w:r>
        <w:t>Begin Proof Details</w:t>
      </w:r>
      <w:r w:rsidR="002F2950">
        <w:rPr>
          <w:rFonts w:hint="eastAsia"/>
          <w:lang w:eastAsia="zh-CN"/>
        </w:rPr>
        <w:t xml:space="preserve">: First, we set n=2, where A </w:t>
      </w:r>
      <w:r w:rsidR="00162B92">
        <w:rPr>
          <w:rFonts w:hint="eastAsia"/>
          <w:lang w:eastAsia="zh-CN"/>
        </w:rPr>
        <w:t xml:space="preserve">release two TV show, a1 and a2 with the </w:t>
      </w:r>
      <w:r w:rsidR="00162B92">
        <w:rPr>
          <w:lang w:eastAsia="zh-CN"/>
        </w:rPr>
        <w:t>success</w:t>
      </w:r>
      <w:r w:rsidR="00162B92">
        <w:rPr>
          <w:rFonts w:hint="eastAsia"/>
          <w:lang w:eastAsia="zh-CN"/>
        </w:rPr>
        <w:t xml:space="preserve"> </w:t>
      </w:r>
      <w:r w:rsidR="00592AD5">
        <w:rPr>
          <w:rFonts w:hint="eastAsia"/>
          <w:lang w:eastAsia="zh-CN"/>
        </w:rPr>
        <w:t>rate of 100 and 96</w:t>
      </w:r>
      <w:r w:rsidR="00162B92">
        <w:rPr>
          <w:rFonts w:hint="eastAsia"/>
          <w:lang w:eastAsia="zh-CN"/>
        </w:rPr>
        <w:t xml:space="preserve">. </w:t>
      </w:r>
      <w:r w:rsidR="00162B92">
        <w:rPr>
          <w:lang w:eastAsia="zh-CN"/>
        </w:rPr>
        <w:t>W</w:t>
      </w:r>
      <w:r w:rsidR="00162B92">
        <w:rPr>
          <w:rFonts w:hint="eastAsia"/>
          <w:lang w:eastAsia="zh-CN"/>
        </w:rPr>
        <w:t xml:space="preserve">hich in B also release two TV show b1 and be with the </w:t>
      </w:r>
      <w:r w:rsidR="00162B92">
        <w:rPr>
          <w:lang w:eastAsia="zh-CN"/>
        </w:rPr>
        <w:t>success</w:t>
      </w:r>
      <w:r w:rsidR="00162B92">
        <w:rPr>
          <w:rFonts w:hint="eastAsia"/>
          <w:lang w:eastAsia="zh-CN"/>
        </w:rPr>
        <w:t xml:space="preserve"> rate of 96 and 98. Now that we have (n!)</w:t>
      </w:r>
      <w:r w:rsidR="00162B92">
        <w:rPr>
          <w:rFonts w:hint="eastAsia"/>
          <w:vertAlign w:val="superscript"/>
          <w:lang w:eastAsia="zh-CN"/>
        </w:rPr>
        <w:t>2</w:t>
      </w:r>
      <w:r w:rsidR="00162B92">
        <w:rPr>
          <w:rFonts w:hint="eastAsia"/>
          <w:lang w:eastAsia="zh-CN"/>
        </w:rPr>
        <w:t xml:space="preserve"> time possible </w:t>
      </w:r>
      <w:r w:rsidR="00162B92">
        <w:rPr>
          <w:lang w:eastAsia="zh-CN"/>
        </w:rPr>
        <w:t>combination</w:t>
      </w:r>
      <w:r w:rsidR="00162B92">
        <w:rPr>
          <w:rFonts w:hint="eastAsia"/>
          <w:lang w:eastAsia="zh-CN"/>
        </w:rPr>
        <w:t xml:space="preserve">s which is 4. Now, A want to release a1 </w:t>
      </w:r>
      <w:r w:rsidR="00592AD5">
        <w:rPr>
          <w:rFonts w:hint="eastAsia"/>
          <w:lang w:eastAsia="zh-CN"/>
        </w:rPr>
        <w:t xml:space="preserve">on the first date and a2 on the second </w:t>
      </w:r>
      <w:r w:rsidR="00162B92">
        <w:rPr>
          <w:rFonts w:hint="eastAsia"/>
          <w:lang w:eastAsia="zh-CN"/>
        </w:rPr>
        <w:t>where B want to release b1</w:t>
      </w:r>
      <w:r w:rsidR="00592AD5">
        <w:rPr>
          <w:rFonts w:hint="eastAsia"/>
          <w:lang w:eastAsia="zh-CN"/>
        </w:rPr>
        <w:t xml:space="preserve"> and b2 on the second, then we have a pair of</w:t>
      </w:r>
      <w:r w:rsidR="00162B92">
        <w:rPr>
          <w:rFonts w:hint="eastAsia"/>
          <w:lang w:eastAsia="zh-CN"/>
        </w:rPr>
        <w:t xml:space="preserve"> (100, 96</w:t>
      </w:r>
      <w:r w:rsidR="0058194B">
        <w:rPr>
          <w:rFonts w:hint="eastAsia"/>
          <w:lang w:eastAsia="zh-CN"/>
        </w:rPr>
        <w:t>) and (96</w:t>
      </w:r>
      <w:r w:rsidR="00592AD5">
        <w:rPr>
          <w:rFonts w:hint="eastAsia"/>
          <w:lang w:eastAsia="zh-CN"/>
        </w:rPr>
        <w:t>, 98).</w:t>
      </w:r>
      <w:r w:rsidR="006279A0">
        <w:rPr>
          <w:rFonts w:hint="eastAsia"/>
          <w:lang w:eastAsia="zh-CN"/>
        </w:rPr>
        <w:t xml:space="preserve"> </w:t>
      </w:r>
      <w:r w:rsidR="006279A0">
        <w:rPr>
          <w:lang w:eastAsia="zh-CN"/>
        </w:rPr>
        <w:t>I</w:t>
      </w:r>
      <w:r w:rsidR="006279A0">
        <w:rPr>
          <w:rFonts w:hint="eastAsia"/>
          <w:lang w:eastAsia="zh-CN"/>
        </w:rPr>
        <w:t>n this case, we have 1:1 situation where A winning for the first release date and B winning for the second release date.</w:t>
      </w:r>
      <w:r w:rsidR="00592AD5">
        <w:rPr>
          <w:rFonts w:hint="eastAsia"/>
          <w:lang w:eastAsia="zh-CN"/>
        </w:rPr>
        <w:t xml:space="preserve"> Now, I</w:t>
      </w:r>
      <w:r w:rsidR="00592AD5">
        <w:rPr>
          <w:lang w:eastAsia="zh-CN"/>
        </w:rPr>
        <w:t>’</w:t>
      </w:r>
      <w:r w:rsidR="00592AD5">
        <w:rPr>
          <w:rFonts w:hint="eastAsia"/>
          <w:lang w:eastAsia="zh-CN"/>
        </w:rPr>
        <w:t>m going to change the schedule of A in which I</w:t>
      </w:r>
      <w:r w:rsidR="00592AD5">
        <w:rPr>
          <w:lang w:eastAsia="zh-CN"/>
        </w:rPr>
        <w:t>’</w:t>
      </w:r>
      <w:r w:rsidR="00592AD5">
        <w:rPr>
          <w:rFonts w:hint="eastAsia"/>
          <w:lang w:eastAsia="zh-CN"/>
        </w:rPr>
        <w:t>ll let a2 to be on the first release date and b2 on the second. then the new pair will be (</w:t>
      </w:r>
      <w:r w:rsidR="003C136C">
        <w:rPr>
          <w:rFonts w:hint="eastAsia"/>
          <w:lang w:eastAsia="zh-CN"/>
        </w:rPr>
        <w:t xml:space="preserve">96, 96) and (100, 98). Since when we have </w:t>
      </w:r>
      <w:r w:rsidR="00C76951">
        <w:rPr>
          <w:lang w:eastAsia="zh-CN"/>
        </w:rPr>
        <w:t>a tie</w:t>
      </w:r>
      <w:r w:rsidR="003C136C">
        <w:rPr>
          <w:rFonts w:hint="eastAsia"/>
          <w:lang w:eastAsia="zh-CN"/>
        </w:rPr>
        <w:t xml:space="preserve">, we assume A wins. So that after the schedule changed, we have </w:t>
      </w:r>
      <w:r w:rsidR="00C76951">
        <w:rPr>
          <w:rFonts w:hint="eastAsia"/>
          <w:lang w:eastAsia="zh-CN"/>
        </w:rPr>
        <w:t>the winning rate as 2:0 with A winning on the both date.</w:t>
      </w:r>
      <w:r w:rsidR="0012669F">
        <w:rPr>
          <w:rFonts w:hint="eastAsia"/>
          <w:lang w:eastAsia="zh-CN"/>
        </w:rPr>
        <w:t xml:space="preserve"> </w:t>
      </w:r>
      <w:r w:rsidR="0012669F">
        <w:rPr>
          <w:lang w:eastAsia="zh-CN"/>
        </w:rPr>
        <w:t>I</w:t>
      </w:r>
      <w:r w:rsidR="0012669F">
        <w:rPr>
          <w:rFonts w:hint="eastAsia"/>
          <w:lang w:eastAsia="zh-CN"/>
        </w:rPr>
        <w:t xml:space="preserve">f </w:t>
      </w:r>
      <w:r w:rsidR="0012669F">
        <w:rPr>
          <w:lang w:eastAsia="zh-CN"/>
        </w:rPr>
        <w:t>now</w:t>
      </w:r>
      <w:r w:rsidR="0012669F">
        <w:rPr>
          <w:rFonts w:hint="eastAsia"/>
          <w:lang w:eastAsia="zh-CN"/>
        </w:rPr>
        <w:t xml:space="preserve"> we change the B</w:t>
      </w:r>
      <w:r w:rsidR="0012669F">
        <w:rPr>
          <w:lang w:eastAsia="zh-CN"/>
        </w:rPr>
        <w:t>’</w:t>
      </w:r>
      <w:r w:rsidR="0012669F">
        <w:rPr>
          <w:rFonts w:hint="eastAsia"/>
          <w:lang w:eastAsia="zh-CN"/>
        </w:rPr>
        <w:t xml:space="preserve">s schedule as (96, 98) and (100, 96), the winning ratio will be 1:1 as B wins on the first date, and A wins on the second date. </w:t>
      </w:r>
      <w:r w:rsidR="000142B2">
        <w:rPr>
          <w:lang w:eastAsia="zh-CN"/>
        </w:rPr>
        <w:t>Finally</w:t>
      </w:r>
      <w:r w:rsidR="000142B2">
        <w:rPr>
          <w:rFonts w:hint="eastAsia"/>
          <w:lang w:eastAsia="zh-CN"/>
        </w:rPr>
        <w:t>, if we change the schedule of A now, the pair will be (100, 98) and (96, 96). Now, we have the winning ratio as 2:0</w:t>
      </w:r>
      <w:r w:rsidR="00495B18">
        <w:rPr>
          <w:rFonts w:hint="eastAsia"/>
          <w:lang w:eastAsia="zh-CN"/>
        </w:rPr>
        <w:t xml:space="preserve"> which increase the winning rate of A. In conclusion, I have </w:t>
      </w:r>
      <w:r w:rsidR="003E77A3">
        <w:rPr>
          <w:lang w:eastAsia="zh-CN"/>
        </w:rPr>
        <w:t>shown</w:t>
      </w:r>
      <w:bookmarkStart w:id="0" w:name="_GoBack"/>
      <w:bookmarkEnd w:id="0"/>
      <w:r w:rsidR="00495B18">
        <w:rPr>
          <w:rFonts w:hint="eastAsia"/>
          <w:lang w:eastAsia="zh-CN"/>
        </w:rPr>
        <w:t xml:space="preserve"> for all (n!)</w:t>
      </w:r>
      <w:r w:rsidR="00495B18">
        <w:rPr>
          <w:rFonts w:hint="eastAsia"/>
          <w:vertAlign w:val="superscript"/>
          <w:lang w:eastAsia="zh-CN"/>
        </w:rPr>
        <w:t>2</w:t>
      </w:r>
      <w:r w:rsidR="00495B18">
        <w:rPr>
          <w:rFonts w:hint="eastAsia"/>
          <w:lang w:eastAsia="zh-CN"/>
        </w:rPr>
        <w:t xml:space="preserve"> possible time that if I change the schedule of which one of them, it will increase the winning rate, in </w:t>
      </w:r>
      <w:r w:rsidR="00495B18">
        <w:rPr>
          <w:lang w:eastAsia="zh-CN"/>
        </w:rPr>
        <w:t>which</w:t>
      </w:r>
      <w:r w:rsidR="00495B18">
        <w:rPr>
          <w:rFonts w:hint="eastAsia"/>
          <w:lang w:eastAsia="zh-CN"/>
        </w:rPr>
        <w:t xml:space="preserve"> this prove that each pair of schedules are unstable. This is False.</w:t>
      </w:r>
      <w:r w:rsidR="0012669F">
        <w:rPr>
          <w:rFonts w:hint="eastAsia"/>
          <w:lang w:eastAsia="zh-CN"/>
        </w:rPr>
        <w:t xml:space="preserve"> </w:t>
      </w:r>
    </w:p>
    <w:sectPr w:rsidR="00231EF7" w:rsidRPr="00162B92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F59A6" w14:textId="77777777" w:rsidR="00D0257B" w:rsidRDefault="00D0257B" w:rsidP="00AA0BBA">
      <w:r>
        <w:separator/>
      </w:r>
    </w:p>
  </w:endnote>
  <w:endnote w:type="continuationSeparator" w:id="0">
    <w:p w14:paraId="42FD39D0" w14:textId="77777777" w:rsidR="00D0257B" w:rsidRDefault="00D0257B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0658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39F25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4B810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25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35F97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69113" w14:textId="77777777" w:rsidR="00D0257B" w:rsidRDefault="00D0257B" w:rsidP="00AA0BBA">
      <w:r>
        <w:separator/>
      </w:r>
    </w:p>
  </w:footnote>
  <w:footnote w:type="continuationSeparator" w:id="0">
    <w:p w14:paraId="784F9599" w14:textId="77777777" w:rsidR="00D0257B" w:rsidRDefault="00D0257B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3365D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755960CE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05"/>
    <w:rsid w:val="000142B2"/>
    <w:rsid w:val="00035E02"/>
    <w:rsid w:val="000F4AA0"/>
    <w:rsid w:val="0012669F"/>
    <w:rsid w:val="00162B92"/>
    <w:rsid w:val="001A04D5"/>
    <w:rsid w:val="00231EF7"/>
    <w:rsid w:val="002F2950"/>
    <w:rsid w:val="003C136C"/>
    <w:rsid w:val="003E77A3"/>
    <w:rsid w:val="004158B9"/>
    <w:rsid w:val="00495B18"/>
    <w:rsid w:val="004A171E"/>
    <w:rsid w:val="00511BC2"/>
    <w:rsid w:val="0057185A"/>
    <w:rsid w:val="0058194B"/>
    <w:rsid w:val="00592AD5"/>
    <w:rsid w:val="005D2D18"/>
    <w:rsid w:val="006279A0"/>
    <w:rsid w:val="00747137"/>
    <w:rsid w:val="00753066"/>
    <w:rsid w:val="00821305"/>
    <w:rsid w:val="00861323"/>
    <w:rsid w:val="008764BE"/>
    <w:rsid w:val="008F2C68"/>
    <w:rsid w:val="008F424A"/>
    <w:rsid w:val="009F1F70"/>
    <w:rsid w:val="00AA0BBA"/>
    <w:rsid w:val="00B251CF"/>
    <w:rsid w:val="00C76951"/>
    <w:rsid w:val="00D0257B"/>
    <w:rsid w:val="00DC00AB"/>
    <w:rsid w:val="00ED570F"/>
    <w:rsid w:val="00F410E6"/>
    <w:rsid w:val="00F61B4A"/>
    <w:rsid w:val="00F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0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ndbalakrishnan/Workspace/courses/cse331-F17/templates/base/word/question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question2.dotx</Template>
  <TotalTime>44</TotalTime>
  <Pages>1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13</cp:revision>
  <dcterms:created xsi:type="dcterms:W3CDTF">2017-08-22T21:56:00Z</dcterms:created>
  <dcterms:modified xsi:type="dcterms:W3CDTF">2017-09-15T10:07:00Z</dcterms:modified>
</cp:coreProperties>
</file>